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DF1D856" w14:textId="77777777" w:rsidTr="78FBBF01">
        <w:trPr>
          <w:trHeight w:hRule="exact" w:val="1863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50CA4DD" w14:textId="4DDF447D" w:rsidR="00692703" w:rsidRPr="00CF1A49" w:rsidRDefault="00090FB1" w:rsidP="00913946">
            <w:pPr>
              <w:pStyle w:val="Title"/>
            </w:pPr>
            <w:r>
              <w:t>subash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parajuli</w:t>
            </w:r>
          </w:p>
          <w:p w14:paraId="311D9F15" w14:textId="7F281FEB" w:rsidR="00692703" w:rsidRPr="00CF1A49" w:rsidRDefault="00C76E30" w:rsidP="00913946">
            <w:pPr>
              <w:pStyle w:val="ContactInfo"/>
              <w:contextualSpacing w:val="0"/>
            </w:pPr>
            <w:r>
              <w:t>6100 N Meridian</w:t>
            </w:r>
            <w:r w:rsidR="00090FB1">
              <w:t>, Oklahoma City, OK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01990C4B816B4DEF81F235C5119E341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090FB1">
              <w:t>405-268-6021</w:t>
            </w:r>
          </w:p>
          <w:p w14:paraId="586CB894" w14:textId="72CB9EEA" w:rsidR="00692703" w:rsidRPr="00CF1A49" w:rsidRDefault="00090FB1" w:rsidP="088F0C19">
            <w:pPr>
              <w:pStyle w:val="ContactInfoEmphasis"/>
            </w:pPr>
            <w:r>
              <w:t>thesubashparajuli@gmail.com</w:t>
            </w:r>
            <w:r w:rsidR="00692703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DA7A901446C447E9A7813F8C719168F2"/>
                </w:placeholder>
                <w:temporary/>
                <w:showingPlcHdr/>
                <w15:appearance w15:val="hidden"/>
              </w:sdtPr>
              <w:sdtEndPr/>
              <w:sdtContent>
                <w:r w:rsidR="00692703">
                  <w:t>·</w:t>
                </w:r>
              </w:sdtContent>
            </w:sdt>
            <w:r w:rsidR="00692703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A697E47908634B40AD88F95B905A86EC"/>
                </w:placeholder>
                <w15:appearance w15:val="hidden"/>
              </w:sdtPr>
              <w:sdtEndPr/>
              <w:sdtContent>
                <w:hyperlink r:id="rId7">
                  <w:r w:rsidR="00FA5C7D" w:rsidRPr="088F0C19">
                    <w:rPr>
                      <w:rStyle w:val="Hyperlink"/>
                    </w:rPr>
                    <w:t>LinkedIn</w:t>
                  </w:r>
                </w:hyperlink>
              </w:sdtContent>
            </w:sdt>
            <w:r w:rsidR="00692703">
              <w:t xml:space="preserve"> </w:t>
            </w:r>
          </w:p>
        </w:tc>
      </w:tr>
      <w:tr w:rsidR="009571D8" w:rsidRPr="00CF1A49" w14:paraId="3DC96D2E" w14:textId="77777777" w:rsidTr="78FBBF01">
        <w:tc>
          <w:tcPr>
            <w:tcW w:w="9360" w:type="dxa"/>
            <w:tcMar>
              <w:top w:w="432" w:type="dxa"/>
            </w:tcMar>
          </w:tcPr>
          <w:p w14:paraId="0B7FE3A6" w14:textId="71768C2A" w:rsidR="002D1814" w:rsidRDefault="002D1814" w:rsidP="01E9FFAF">
            <w:pPr>
              <w:pStyle w:val="Heading3"/>
              <w:rPr>
                <w:rFonts w:eastAsiaTheme="minorEastAsia" w:cstheme="minorBidi"/>
                <w:b w:val="0"/>
                <w:caps w:val="0"/>
              </w:rPr>
            </w:pPr>
            <w:r w:rsidRPr="01E9FFAF">
              <w:rPr>
                <w:rFonts w:asciiTheme="majorHAnsi" w:hAnsiTheme="majorHAnsi"/>
                <w:color w:val="262626" w:themeColor="text1" w:themeTint="D9"/>
                <w:sz w:val="28"/>
                <w:szCs w:val="28"/>
              </w:rPr>
              <w:t xml:space="preserve">PROFESSIONAL </w:t>
            </w:r>
            <w:r w:rsidR="624765E6" w:rsidRPr="01E9FFAF">
              <w:rPr>
                <w:rFonts w:asciiTheme="majorHAnsi" w:hAnsiTheme="majorHAnsi"/>
                <w:color w:val="262626" w:themeColor="text1" w:themeTint="D9"/>
                <w:sz w:val="28"/>
                <w:szCs w:val="28"/>
              </w:rPr>
              <w:t>summary</w:t>
            </w:r>
            <w:r w:rsidRPr="01E9FFAF">
              <w:rPr>
                <w:rFonts w:eastAsiaTheme="minorEastAsia" w:cstheme="minorBidi"/>
                <w:b w:val="0"/>
                <w:caps w:val="0"/>
              </w:rPr>
              <w:t xml:space="preserve"> </w:t>
            </w:r>
          </w:p>
          <w:p w14:paraId="019C582A" w14:textId="24F16F2C" w:rsidR="00ED6D98" w:rsidRPr="002D1814" w:rsidRDefault="266B51BD" w:rsidP="088F0C19">
            <w:pPr>
              <w:pStyle w:val="Heading3"/>
              <w:rPr>
                <w:rFonts w:eastAsiaTheme="minorEastAsia" w:cstheme="minorBidi"/>
                <w:b w:val="0"/>
                <w:caps w:val="0"/>
              </w:rPr>
            </w:pPr>
            <w:r w:rsidRPr="088F0C19">
              <w:rPr>
                <w:rFonts w:eastAsiaTheme="minorEastAsia" w:cstheme="minorBidi"/>
                <w:b w:val="0"/>
                <w:caps w:val="0"/>
              </w:rPr>
              <w:t>ITIL Certified IT Professional</w:t>
            </w:r>
            <w:r w:rsidR="002D1814" w:rsidRPr="088F0C19">
              <w:rPr>
                <w:rFonts w:eastAsiaTheme="minorEastAsia" w:cstheme="minorBidi"/>
                <w:b w:val="0"/>
                <w:caps w:val="0"/>
              </w:rPr>
              <w:t xml:space="preserve"> with expertise in </w:t>
            </w:r>
            <w:r w:rsidR="25220338" w:rsidRPr="088F0C19">
              <w:rPr>
                <w:rFonts w:eastAsiaTheme="minorEastAsia" w:cstheme="minorBidi"/>
                <w:b w:val="0"/>
                <w:caps w:val="0"/>
              </w:rPr>
              <w:t xml:space="preserve">ITSM, </w:t>
            </w:r>
            <w:r w:rsidR="002D1814" w:rsidRPr="088F0C19">
              <w:rPr>
                <w:rFonts w:eastAsiaTheme="minorEastAsia" w:cstheme="minorBidi"/>
                <w:b w:val="0"/>
                <w:caps w:val="0"/>
              </w:rPr>
              <w:t xml:space="preserve">instructional </w:t>
            </w:r>
            <w:r w:rsidR="1734FB9A" w:rsidRPr="088F0C19">
              <w:rPr>
                <w:rFonts w:eastAsiaTheme="minorEastAsia" w:cstheme="minorBidi"/>
                <w:b w:val="0"/>
                <w:caps w:val="0"/>
              </w:rPr>
              <w:t>tech</w:t>
            </w:r>
            <w:r w:rsidR="002D1814" w:rsidRPr="088F0C19">
              <w:rPr>
                <w:rFonts w:eastAsiaTheme="minorEastAsia" w:cstheme="minorBidi"/>
                <w:b w:val="0"/>
                <w:caps w:val="0"/>
              </w:rPr>
              <w:t>n</w:t>
            </w:r>
            <w:r w:rsidR="1734FB9A" w:rsidRPr="088F0C19">
              <w:rPr>
                <w:rFonts w:eastAsiaTheme="minorEastAsia" w:cstheme="minorBidi"/>
                <w:b w:val="0"/>
                <w:caps w:val="0"/>
              </w:rPr>
              <w:t>ology</w:t>
            </w:r>
            <w:r w:rsidR="002D1814" w:rsidRPr="088F0C19">
              <w:rPr>
                <w:rFonts w:eastAsiaTheme="minorEastAsia" w:cstheme="minorBidi"/>
                <w:b w:val="0"/>
                <w:caps w:val="0"/>
              </w:rPr>
              <w:t xml:space="preserve">, </w:t>
            </w:r>
            <w:r w:rsidR="5C6EE560" w:rsidRPr="088F0C19">
              <w:rPr>
                <w:rFonts w:eastAsiaTheme="minorEastAsia" w:cstheme="minorBidi"/>
                <w:b w:val="0"/>
                <w:caps w:val="0"/>
              </w:rPr>
              <w:t>AV Engineering</w:t>
            </w:r>
            <w:r w:rsidR="4EE7B5D1" w:rsidRPr="088F0C19">
              <w:rPr>
                <w:rFonts w:eastAsiaTheme="minorEastAsia" w:cstheme="minorBidi"/>
                <w:b w:val="0"/>
                <w:caps w:val="0"/>
              </w:rPr>
              <w:t>,</w:t>
            </w:r>
            <w:r w:rsidR="5C6EE560" w:rsidRPr="088F0C19">
              <w:rPr>
                <w:rFonts w:eastAsiaTheme="minorEastAsia" w:cstheme="minorBidi"/>
                <w:b w:val="0"/>
                <w:caps w:val="0"/>
              </w:rPr>
              <w:t xml:space="preserve"> </w:t>
            </w:r>
            <w:r w:rsidR="002D1814" w:rsidRPr="088F0C19">
              <w:rPr>
                <w:rFonts w:eastAsiaTheme="minorEastAsia" w:cstheme="minorBidi"/>
                <w:b w:val="0"/>
                <w:caps w:val="0"/>
              </w:rPr>
              <w:t>data analysis, and project management</w:t>
            </w:r>
            <w:r w:rsidR="1A8E4071" w:rsidRPr="088F0C19">
              <w:rPr>
                <w:rFonts w:eastAsiaTheme="minorEastAsia" w:cstheme="minorBidi"/>
                <w:b w:val="0"/>
                <w:caps w:val="0"/>
              </w:rPr>
              <w:t>.</w:t>
            </w:r>
            <w:r w:rsidR="002D1814" w:rsidRPr="088F0C19">
              <w:rPr>
                <w:rFonts w:eastAsiaTheme="minorEastAsia" w:cstheme="minorBidi"/>
                <w:b w:val="0"/>
                <w:caps w:val="0"/>
              </w:rPr>
              <w:t xml:space="preserve"> Experienced in </w:t>
            </w:r>
            <w:r w:rsidR="6870B1FB" w:rsidRPr="088F0C19">
              <w:rPr>
                <w:rFonts w:eastAsiaTheme="minorEastAsia" w:cstheme="minorBidi"/>
                <w:b w:val="0"/>
                <w:caps w:val="0"/>
              </w:rPr>
              <w:t xml:space="preserve">providing highly </w:t>
            </w:r>
            <w:r w:rsidR="593CD851" w:rsidRPr="088F0C19">
              <w:rPr>
                <w:rFonts w:eastAsiaTheme="minorEastAsia" w:cstheme="minorBidi"/>
                <w:b w:val="0"/>
                <w:caps w:val="0"/>
              </w:rPr>
              <w:t>satisfactory</w:t>
            </w:r>
            <w:r w:rsidR="6870B1FB" w:rsidRPr="088F0C19">
              <w:rPr>
                <w:rFonts w:eastAsiaTheme="minorEastAsia" w:cstheme="minorBidi"/>
                <w:b w:val="0"/>
                <w:caps w:val="0"/>
              </w:rPr>
              <w:t xml:space="preserve"> customer support</w:t>
            </w:r>
            <w:r w:rsidR="002D1814" w:rsidRPr="088F0C19">
              <w:rPr>
                <w:rFonts w:eastAsiaTheme="minorEastAsia" w:cstheme="minorBidi"/>
                <w:b w:val="0"/>
                <w:caps w:val="0"/>
              </w:rPr>
              <w:t xml:space="preserve">, </w:t>
            </w:r>
            <w:r w:rsidR="66602859" w:rsidRPr="088F0C19">
              <w:rPr>
                <w:rFonts w:eastAsiaTheme="minorEastAsia" w:cstheme="minorBidi"/>
                <w:b w:val="0"/>
                <w:caps w:val="0"/>
              </w:rPr>
              <w:t>managing</w:t>
            </w:r>
            <w:r w:rsidR="1C5C3514" w:rsidRPr="088F0C19">
              <w:rPr>
                <w:rFonts w:eastAsiaTheme="minorEastAsia" w:cstheme="minorBidi"/>
                <w:b w:val="0"/>
                <w:caps w:val="0"/>
              </w:rPr>
              <w:t xml:space="preserve"> technology stack</w:t>
            </w:r>
            <w:r w:rsidR="002D1814" w:rsidRPr="088F0C19">
              <w:rPr>
                <w:rFonts w:eastAsiaTheme="minorEastAsia" w:cstheme="minorBidi"/>
                <w:b w:val="0"/>
                <w:caps w:val="0"/>
              </w:rPr>
              <w:t>, and collaborating with diverse stakeholders.</w:t>
            </w:r>
          </w:p>
          <w:p w14:paraId="4E720C9D" w14:textId="55FA625C" w:rsidR="00AD5AAC" w:rsidRPr="00CF1A49" w:rsidRDefault="00144354" w:rsidP="00AD5AAC">
            <w:pPr>
              <w:pStyle w:val="Heading1"/>
            </w:pPr>
            <w:sdt>
              <w:sdtPr>
                <w:alias w:val="Skills:"/>
                <w:tag w:val="Skills:"/>
                <w:id w:val="-1392877668"/>
                <w:placeholder>
                  <w:docPart w:val="C75DC113894F483AA756AE90679F858E"/>
                </w:placeholder>
                <w:temporary/>
                <w:showingPlcHdr/>
                <w15:appearance w15:val="hidden"/>
              </w:sdtPr>
              <w:sdtEndPr/>
              <w:sdtContent>
                <w:r w:rsidR="00AD5AAC" w:rsidRPr="00CF1A49">
                  <w:t>Skills</w:t>
                </w:r>
              </w:sdtContent>
            </w:sdt>
          </w:p>
          <w:tbl>
            <w:tblPr>
              <w:tblStyle w:val="TableGrid"/>
              <w:tblW w:w="954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9540"/>
            </w:tblGrid>
            <w:tr w:rsidR="00DF48BD" w:rsidRPr="006E1507" w14:paraId="630858B0" w14:textId="77777777" w:rsidTr="78FBBF01">
              <w:tc>
                <w:tcPr>
                  <w:tcW w:w="9540" w:type="dxa"/>
                </w:tcPr>
                <w:p w14:paraId="1BED26B2" w14:textId="3478033E" w:rsidR="00DF48BD" w:rsidRDefault="5CB289FA" w:rsidP="006805C9">
                  <w:pPr>
                    <w:pStyle w:val="ListBullet"/>
                  </w:pPr>
                  <w:r w:rsidRPr="202ED777">
                    <w:rPr>
                      <w:b/>
                      <w:bCs/>
                    </w:rPr>
                    <w:t>Data Analysis &amp; Visualization</w:t>
                  </w:r>
                  <w:r w:rsidR="5D782801">
                    <w:t xml:space="preserve">: </w:t>
                  </w:r>
                  <w:r w:rsidR="7B95ED87">
                    <w:t xml:space="preserve">Statistics, </w:t>
                  </w:r>
                  <w:r w:rsidR="5D782801">
                    <w:t xml:space="preserve">R, </w:t>
                  </w:r>
                  <w:r w:rsidR="0ACA60CA">
                    <w:t xml:space="preserve">SQL, </w:t>
                  </w:r>
                  <w:r w:rsidR="5D782801">
                    <w:t>SPSS, Stata</w:t>
                  </w:r>
                  <w:r w:rsidR="50683AB4">
                    <w:t>, Tableau</w:t>
                  </w:r>
                  <w:r w:rsidR="705C74CC">
                    <w:t>, P</w:t>
                  </w:r>
                  <w:r w:rsidR="41AF8F24">
                    <w:t>ower BI</w:t>
                  </w:r>
                </w:p>
                <w:p w14:paraId="4EAA895E" w14:textId="02545943" w:rsidR="1C9721D5" w:rsidRDefault="1C9721D5" w:rsidP="202ED777">
                  <w:pPr>
                    <w:pStyle w:val="ListBullet"/>
                    <w:rPr>
                      <w:b/>
                      <w:bCs/>
                    </w:rPr>
                  </w:pPr>
                  <w:r w:rsidRPr="202ED777">
                    <w:rPr>
                      <w:b/>
                      <w:bCs/>
                    </w:rPr>
                    <w:t xml:space="preserve">Electronics Skills: </w:t>
                  </w:r>
                  <w:r>
                    <w:t>Signal Processing, Embedded Systems, Robotics, Telecommunication</w:t>
                  </w:r>
                </w:p>
                <w:p w14:paraId="085AC8A4" w14:textId="1393AD0C" w:rsidR="00DF48BD" w:rsidRDefault="00DF48BD" w:rsidP="006805C9">
                  <w:pPr>
                    <w:pStyle w:val="ListBullet"/>
                  </w:pPr>
                  <w:r w:rsidRPr="00495323">
                    <w:rPr>
                      <w:b/>
                      <w:bCs/>
                    </w:rPr>
                    <w:t>Development Frameworks</w:t>
                  </w:r>
                  <w:r>
                    <w:t>: C, C++, Python</w:t>
                  </w:r>
                  <w:r w:rsidR="00495323">
                    <w:t xml:space="preserve"> (Django, Flask)</w:t>
                  </w:r>
                  <w:r w:rsidR="000919EA">
                    <w:t>, HTML</w:t>
                  </w:r>
                  <w:r w:rsidR="00A301EC">
                    <w:t xml:space="preserve">, </w:t>
                  </w:r>
                  <w:r w:rsidR="00175495">
                    <w:t xml:space="preserve">CSS, </w:t>
                  </w:r>
                  <w:r w:rsidR="006262A0">
                    <w:t>WordPress</w:t>
                  </w:r>
                </w:p>
                <w:p w14:paraId="4B7EEDCC" w14:textId="2CEC43C7" w:rsidR="003F437A" w:rsidRDefault="003F437A" w:rsidP="006805C9">
                  <w:pPr>
                    <w:pStyle w:val="ListBullet"/>
                  </w:pPr>
                  <w:r w:rsidRPr="78FBBF01">
                    <w:rPr>
                      <w:b/>
                      <w:bCs/>
                    </w:rPr>
                    <w:t>Learning Management System</w:t>
                  </w:r>
                  <w:r>
                    <w:t xml:space="preserve">: </w:t>
                  </w:r>
                  <w:r w:rsidR="17E8101E">
                    <w:t xml:space="preserve">Office 365, </w:t>
                  </w:r>
                  <w:r>
                    <w:t>Canvas, Moodle, D2</w:t>
                  </w:r>
                  <w:r w:rsidR="009954B2">
                    <w:t xml:space="preserve">L, </w:t>
                  </w:r>
                  <w:proofErr w:type="spellStart"/>
                  <w:r w:rsidR="009954B2">
                    <w:t>OpenEdx</w:t>
                  </w:r>
                  <w:proofErr w:type="spellEnd"/>
                </w:p>
                <w:p w14:paraId="455D9FBD" w14:textId="553963F0" w:rsidR="006805C9" w:rsidRDefault="6C864993" w:rsidP="006805C9">
                  <w:pPr>
                    <w:pStyle w:val="ListBullet"/>
                  </w:pPr>
                  <w:r w:rsidRPr="202ED777">
                    <w:rPr>
                      <w:b/>
                      <w:bCs/>
                    </w:rPr>
                    <w:t>Research</w:t>
                  </w:r>
                  <w:r w:rsidR="5820C77E" w:rsidRPr="202ED777">
                    <w:rPr>
                      <w:b/>
                      <w:bCs/>
                    </w:rPr>
                    <w:t xml:space="preserve"> Skills</w:t>
                  </w:r>
                  <w:r w:rsidR="41AF8F24">
                    <w:t>: Qualtrics, Redcap</w:t>
                  </w:r>
                </w:p>
                <w:p w14:paraId="7FA9AC2D" w14:textId="11878A81" w:rsidR="1532DE18" w:rsidRDefault="1532DE18" w:rsidP="202ED777">
                  <w:pPr>
                    <w:pStyle w:val="ListBullet"/>
                    <w:rPr>
                      <w:b/>
                      <w:bCs/>
                    </w:rPr>
                  </w:pPr>
                  <w:r w:rsidRPr="202ED777">
                    <w:rPr>
                      <w:b/>
                      <w:bCs/>
                    </w:rPr>
                    <w:t xml:space="preserve">Instructional Design: </w:t>
                  </w:r>
                  <w:r>
                    <w:t>ADDIE, Storyboarding, eLearning, SCORM, Badges, Gamification, UDL</w:t>
                  </w:r>
                </w:p>
                <w:p w14:paraId="4F22A239" w14:textId="264A3D4F" w:rsidR="00DF48BD" w:rsidRPr="006E1507" w:rsidRDefault="6813225C" w:rsidP="006805C9">
                  <w:pPr>
                    <w:pStyle w:val="ListBullet"/>
                  </w:pPr>
                  <w:r w:rsidRPr="202ED777">
                    <w:rPr>
                      <w:b/>
                      <w:bCs/>
                    </w:rPr>
                    <w:t>Education</w:t>
                  </w:r>
                  <w:r w:rsidR="5D782801" w:rsidRPr="202ED777">
                    <w:rPr>
                      <w:b/>
                      <w:bCs/>
                    </w:rPr>
                    <w:t xml:space="preserve"> Technology</w:t>
                  </w:r>
                  <w:r w:rsidR="5D782801">
                    <w:t xml:space="preserve">: </w:t>
                  </w:r>
                  <w:r>
                    <w:t>Adobe Suite, WCAG Accessibility, Camtasia, Articulate Storyline, LTIs</w:t>
                  </w:r>
                </w:p>
                <w:p w14:paraId="78952ACD" w14:textId="57CFE85A" w:rsidR="00DF48BD" w:rsidRPr="002D1814" w:rsidRDefault="00FE5C94" w:rsidP="006805C9">
                  <w:pPr>
                    <w:pStyle w:val="ListBulle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Project</w:t>
                  </w:r>
                  <w:r w:rsidR="004035BB">
                    <w:rPr>
                      <w:b/>
                      <w:bCs/>
                    </w:rPr>
                    <w:t xml:space="preserve"> Management</w:t>
                  </w:r>
                  <w:r>
                    <w:rPr>
                      <w:b/>
                      <w:bCs/>
                    </w:rPr>
                    <w:t xml:space="preserve">: </w:t>
                  </w:r>
                  <w:r w:rsidRPr="00FE5C94">
                    <w:t>Agile methods</w:t>
                  </w:r>
                  <w:r w:rsidR="006262A0">
                    <w:t>, Scrum, Kanban</w:t>
                  </w:r>
                  <w:r w:rsidR="00FE483B">
                    <w:t>, Jira</w:t>
                  </w:r>
                  <w:r w:rsidR="006262A0">
                    <w:t xml:space="preserve"> </w:t>
                  </w:r>
                  <w:r w:rsidR="00A301EC">
                    <w:t xml:space="preserve"> </w:t>
                  </w:r>
                </w:p>
                <w:p w14:paraId="65E494F7" w14:textId="77777777" w:rsidR="002D1814" w:rsidRPr="00175495" w:rsidRDefault="002D1814" w:rsidP="002D1814">
                  <w:pPr>
                    <w:pStyle w:val="ListBullet"/>
                    <w:rPr>
                      <w:b/>
                      <w:bCs/>
                    </w:rPr>
                  </w:pPr>
                  <w:r w:rsidRPr="000919EA">
                    <w:rPr>
                      <w:b/>
                      <w:bCs/>
                    </w:rPr>
                    <w:t>Soft Skills</w:t>
                  </w:r>
                  <w:r>
                    <w:rPr>
                      <w:b/>
                      <w:bCs/>
                    </w:rPr>
                    <w:t xml:space="preserve">: </w:t>
                  </w:r>
                  <w:r>
                    <w:t>Facilitating</w:t>
                  </w:r>
                  <w:r w:rsidRPr="00821E89">
                    <w:t xml:space="preserve"> and Presentation</w:t>
                  </w:r>
                  <w:r>
                    <w:rPr>
                      <w:b/>
                      <w:bCs/>
                    </w:rPr>
                    <w:t xml:space="preserve">, </w:t>
                  </w:r>
                  <w:r w:rsidRPr="00482834">
                    <w:t>Problem Solving, Communication,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Teamwork</w:t>
                  </w:r>
                </w:p>
                <w:p w14:paraId="5E11A49A" w14:textId="77777777" w:rsidR="002D1814" w:rsidRDefault="002D1814" w:rsidP="002D1814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rPr>
                      <w:b/>
                      <w:bCs/>
                    </w:rPr>
                  </w:pPr>
                </w:p>
                <w:p w14:paraId="1DCFFABF" w14:textId="4205C9FC" w:rsidR="00B2623E" w:rsidRPr="000919EA" w:rsidRDefault="00B2623E" w:rsidP="006805C9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</w:pPr>
                </w:p>
              </w:tc>
            </w:tr>
          </w:tbl>
          <w:p w14:paraId="22053B87" w14:textId="51BA046E" w:rsidR="00AD5AAC" w:rsidRPr="00CF1A49" w:rsidRDefault="00AD5AAC" w:rsidP="00913946">
            <w:pPr>
              <w:contextualSpacing w:val="0"/>
            </w:pPr>
          </w:p>
        </w:tc>
      </w:tr>
    </w:tbl>
    <w:p w14:paraId="736E4DF5" w14:textId="77777777" w:rsidR="004E01EB" w:rsidRPr="00CF1A49" w:rsidRDefault="00144354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572E517BED1644C3B5367F01BC8ACBAF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3EE4A85D" w14:textId="77777777" w:rsidTr="00AD6B8B">
        <w:tc>
          <w:tcPr>
            <w:tcW w:w="9355" w:type="dxa"/>
          </w:tcPr>
          <w:p w14:paraId="69B19E72" w14:textId="3E9B2647" w:rsidR="001D0BF1" w:rsidRPr="00CF1A49" w:rsidRDefault="54AEE22F" w:rsidP="78D4B95F">
            <w:pPr>
              <w:pStyle w:val="Heading3"/>
            </w:pPr>
            <w:r>
              <w:t>J</w:t>
            </w:r>
            <w:r w:rsidR="4D84638B">
              <w:t>une</w:t>
            </w:r>
            <w:r w:rsidR="001D0BF1">
              <w:t xml:space="preserve"> </w:t>
            </w:r>
            <w:r>
              <w:t xml:space="preserve">2023 </w:t>
            </w:r>
            <w:r w:rsidR="001D0BF1">
              <w:t xml:space="preserve">– </w:t>
            </w:r>
            <w:r w:rsidR="1073AE1F">
              <w:t>PRESENT</w:t>
            </w:r>
          </w:p>
          <w:p w14:paraId="5E1871B9" w14:textId="5BD609B6" w:rsidR="001D0BF1" w:rsidRPr="00CF1A49" w:rsidRDefault="00097ED8" w:rsidP="78D4B95F">
            <w:pPr>
              <w:pStyle w:val="Heading2"/>
            </w:pPr>
            <w:r>
              <w:t xml:space="preserve">INSTRUCTIONAL </w:t>
            </w:r>
            <w:r w:rsidR="0B382F46">
              <w:t>Technologist</w:t>
            </w:r>
            <w:r w:rsidR="001D0BF1">
              <w:t xml:space="preserve">, </w:t>
            </w:r>
            <w:r w:rsidRPr="78D4B95F">
              <w:rPr>
                <w:rStyle w:val="SubtleReference"/>
              </w:rPr>
              <w:t>UNIVERSITY OF OKLAHOMA</w:t>
            </w:r>
          </w:p>
          <w:p w14:paraId="6D97604B" w14:textId="0484EB79" w:rsidR="00AD6B8B" w:rsidRPr="00AD6B8B" w:rsidRDefault="00AD6B8B" w:rsidP="00AD6B8B">
            <w:pPr>
              <w:numPr>
                <w:ilvl w:val="0"/>
                <w:numId w:val="17"/>
              </w:numPr>
            </w:pPr>
            <w:r w:rsidRPr="00AD6B8B">
              <w:t>Provid</w:t>
            </w:r>
            <w:r w:rsidR="006C30DB">
              <w:t>ing</w:t>
            </w:r>
            <w:r w:rsidRPr="00AD6B8B">
              <w:t xml:space="preserve"> tier 3 and administrative support for enterprise academic technology solutions.</w:t>
            </w:r>
          </w:p>
          <w:p w14:paraId="63560565" w14:textId="77777777" w:rsidR="00AD6B8B" w:rsidRPr="00AD6B8B" w:rsidRDefault="00AD6B8B" w:rsidP="00AD6B8B">
            <w:pPr>
              <w:numPr>
                <w:ilvl w:val="0"/>
                <w:numId w:val="17"/>
              </w:numPr>
            </w:pPr>
            <w:r w:rsidRPr="00AD6B8B">
              <w:t>Specialized in Qualtrics administration, delivering support, training, and troubleshooting.</w:t>
            </w:r>
          </w:p>
          <w:p w14:paraId="291BEC57" w14:textId="2DD13D5B" w:rsidR="006C30DB" w:rsidRDefault="00AD6B8B" w:rsidP="002D2BAA">
            <w:pPr>
              <w:numPr>
                <w:ilvl w:val="0"/>
                <w:numId w:val="17"/>
              </w:numPr>
            </w:pPr>
            <w:r w:rsidRPr="00AD6B8B">
              <w:t xml:space="preserve">Developed </w:t>
            </w:r>
            <w:r w:rsidR="006C30DB">
              <w:t>key university project</w:t>
            </w:r>
            <w:r w:rsidR="00260610">
              <w:t>s, surveys and analytics</w:t>
            </w:r>
            <w:r w:rsidR="006C30DB">
              <w:t xml:space="preserve"> for internal research and innovation using Qualtrics, Power BI and Adobe CC.</w:t>
            </w:r>
          </w:p>
          <w:p w14:paraId="4B09D052" w14:textId="268DCDC6" w:rsidR="001E3120" w:rsidRPr="00CF1A49" w:rsidRDefault="006C30DB" w:rsidP="006C30DB">
            <w:pPr>
              <w:ind w:left="720"/>
            </w:pPr>
            <w:r>
              <w:t xml:space="preserve"> </w:t>
            </w:r>
          </w:p>
          <w:p w14:paraId="33CB35AF" w14:textId="3974995F" w:rsidR="001E3120" w:rsidRPr="00CF1A49" w:rsidRDefault="1260CC95" w:rsidP="78D4B95F">
            <w:pPr>
              <w:pStyle w:val="Heading3"/>
            </w:pPr>
            <w:r>
              <w:t>AUGUST 2021 – MAY 2023</w:t>
            </w:r>
          </w:p>
          <w:p w14:paraId="654BBFED" w14:textId="3E46461B" w:rsidR="001E3120" w:rsidRPr="00CF1A49" w:rsidRDefault="1260CC95" w:rsidP="78D4B95F">
            <w:pPr>
              <w:pStyle w:val="Heading2"/>
            </w:pPr>
            <w:r>
              <w:t xml:space="preserve">INSTRUCTIONAL TECHNOLOGY TRAINER, </w:t>
            </w:r>
            <w:r w:rsidRPr="78D4B95F">
              <w:rPr>
                <w:rStyle w:val="SubtleReference"/>
              </w:rPr>
              <w:t>UNIVERSITY OF OKLAHOMA</w:t>
            </w:r>
          </w:p>
          <w:p w14:paraId="796EDEDB" w14:textId="59D82058" w:rsidR="001E3120" w:rsidRPr="00CF1A49" w:rsidRDefault="578FE769" w:rsidP="002D1814">
            <w:pPr>
              <w:numPr>
                <w:ilvl w:val="0"/>
                <w:numId w:val="17"/>
              </w:numPr>
            </w:pPr>
            <w:r>
              <w:t xml:space="preserve">Provided online support through email, video conferencing, and consultations. </w:t>
            </w:r>
          </w:p>
          <w:p w14:paraId="3FE65837" w14:textId="01776CDD" w:rsidR="001E3120" w:rsidRPr="00CF1A49" w:rsidRDefault="578FE769" w:rsidP="002D1814">
            <w:pPr>
              <w:numPr>
                <w:ilvl w:val="0"/>
                <w:numId w:val="17"/>
              </w:numPr>
            </w:pPr>
            <w:r>
              <w:t>Assisted in implementing</w:t>
            </w:r>
            <w:r w:rsidR="1260CC95">
              <w:t xml:space="preserve"> effective instructional technology solutions for faculty members.</w:t>
            </w:r>
          </w:p>
          <w:p w14:paraId="57036EA7" w14:textId="51B3319E" w:rsidR="001E3120" w:rsidRPr="00CF1A49" w:rsidRDefault="1260CC95" w:rsidP="002D1814">
            <w:pPr>
              <w:numPr>
                <w:ilvl w:val="0"/>
                <w:numId w:val="17"/>
              </w:numPr>
            </w:pPr>
            <w:r>
              <w:t xml:space="preserve">Facilitated tailored training sessions for </w:t>
            </w:r>
            <w:r w:rsidR="0A36FB60">
              <w:t>all</w:t>
            </w:r>
            <w:r>
              <w:t xml:space="preserve"> departments and colleges. </w:t>
            </w:r>
          </w:p>
          <w:p w14:paraId="6ACFBF24" w14:textId="77E591C0" w:rsidR="001E3120" w:rsidRPr="00CF1A49" w:rsidRDefault="1260CC95" w:rsidP="002D1814">
            <w:pPr>
              <w:numPr>
                <w:ilvl w:val="0"/>
                <w:numId w:val="17"/>
              </w:numPr>
            </w:pPr>
            <w:r>
              <w:t>Developed and distributed instructional materials and technology tips for instructors</w:t>
            </w:r>
            <w:r w:rsidR="3199CC5C">
              <w:t>.</w:t>
            </w:r>
          </w:p>
        </w:tc>
      </w:tr>
      <w:tr w:rsidR="00F61DF9" w:rsidRPr="00CF1A49" w14:paraId="6E56B690" w14:textId="77777777" w:rsidTr="00AD6B8B">
        <w:tc>
          <w:tcPr>
            <w:tcW w:w="9355" w:type="dxa"/>
            <w:tcMar>
              <w:top w:w="216" w:type="dxa"/>
            </w:tcMar>
          </w:tcPr>
          <w:p w14:paraId="651BBAFE" w14:textId="78F79081" w:rsidR="00F61DF9" w:rsidRPr="00CF1A49" w:rsidRDefault="00D8511A" w:rsidP="00F61DF9">
            <w:pPr>
              <w:pStyle w:val="Heading3"/>
              <w:contextualSpacing w:val="0"/>
            </w:pPr>
            <w:r>
              <w:t>APRIL 2019</w:t>
            </w:r>
            <w:r w:rsidR="00F61DF9" w:rsidRPr="00CF1A49">
              <w:t xml:space="preserve"> – </w:t>
            </w:r>
            <w:r w:rsidR="00B902FF">
              <w:t>JULY 2021</w:t>
            </w:r>
          </w:p>
          <w:p w14:paraId="73E19FDA" w14:textId="4A76F5DE" w:rsidR="00F61DF9" w:rsidRPr="00CF1A49" w:rsidRDefault="00B902FF" w:rsidP="01E9FFAF">
            <w:pPr>
              <w:pStyle w:val="Heading2"/>
              <w:rPr>
                <w:rStyle w:val="SubtleReference"/>
              </w:rPr>
            </w:pPr>
            <w:r>
              <w:t xml:space="preserve">program and communication </w:t>
            </w:r>
            <w:r w:rsidR="00CD1010">
              <w:t xml:space="preserve">MANAGER, </w:t>
            </w:r>
            <w:r w:rsidR="00CD1010" w:rsidRPr="01E9FFAF">
              <w:rPr>
                <w:rStyle w:val="SubtleReference"/>
              </w:rPr>
              <w:t xml:space="preserve">mondo </w:t>
            </w:r>
            <w:r w:rsidR="47A79DE2" w:rsidRPr="01E9FFAF">
              <w:rPr>
                <w:rStyle w:val="SubtleReference"/>
              </w:rPr>
              <w:t>foundation</w:t>
            </w:r>
          </w:p>
          <w:p w14:paraId="71ACD260" w14:textId="77777777" w:rsidR="002D1814" w:rsidRDefault="002D1814" w:rsidP="00EA30E6">
            <w:pPr>
              <w:pStyle w:val="ListParagraph"/>
              <w:numPr>
                <w:ilvl w:val="0"/>
                <w:numId w:val="16"/>
              </w:numPr>
            </w:pPr>
            <w:r w:rsidRPr="002D1814">
              <w:lastRenderedPageBreak/>
              <w:t>Designed and executed teacher training and student support programs aligned with the organization's mission.</w:t>
            </w:r>
          </w:p>
          <w:p w14:paraId="7B0B3BCB" w14:textId="77777777" w:rsidR="002D1814" w:rsidRDefault="002D1814" w:rsidP="00EA30E6">
            <w:pPr>
              <w:pStyle w:val="ListParagraph"/>
              <w:numPr>
                <w:ilvl w:val="0"/>
                <w:numId w:val="16"/>
              </w:numPr>
            </w:pPr>
            <w:r w:rsidRPr="002D1814">
              <w:t>Coordinated communication with project partners and stakeholders to ensure program success.</w:t>
            </w:r>
          </w:p>
          <w:p w14:paraId="31BE5885" w14:textId="6864B89D" w:rsidR="009409B8" w:rsidRDefault="002D1814" w:rsidP="00EA30E6">
            <w:pPr>
              <w:pStyle w:val="ListParagraph"/>
              <w:numPr>
                <w:ilvl w:val="0"/>
                <w:numId w:val="16"/>
              </w:numPr>
            </w:pPr>
            <w:r w:rsidRPr="002D1814">
              <w:t>Evaluated program impact using data-driven insights for continuous improvement.</w:t>
            </w:r>
          </w:p>
        </w:tc>
      </w:tr>
      <w:tr w:rsidR="007B40E7" w:rsidRPr="00CF1A49" w14:paraId="466A830C" w14:textId="77777777" w:rsidTr="00AD6B8B">
        <w:trPr>
          <w:trHeight w:val="103"/>
        </w:trPr>
        <w:tc>
          <w:tcPr>
            <w:tcW w:w="9355" w:type="dxa"/>
            <w:tcMar>
              <w:top w:w="216" w:type="dxa"/>
            </w:tcMar>
          </w:tcPr>
          <w:p w14:paraId="38419128" w14:textId="77777777" w:rsidR="007B40E7" w:rsidRDefault="007B40E7" w:rsidP="00F61DF9">
            <w:pPr>
              <w:pStyle w:val="Heading3"/>
            </w:pPr>
          </w:p>
        </w:tc>
      </w:tr>
      <w:tr w:rsidR="007B40E7" w:rsidRPr="00CF1A49" w14:paraId="464894DA" w14:textId="77777777" w:rsidTr="00AD6B8B">
        <w:tc>
          <w:tcPr>
            <w:tcW w:w="9355" w:type="dxa"/>
            <w:tcMar>
              <w:top w:w="216" w:type="dxa"/>
            </w:tcMar>
          </w:tcPr>
          <w:p w14:paraId="5A7EE9D6" w14:textId="6140841A" w:rsidR="007B40E7" w:rsidRPr="00CF1A49" w:rsidRDefault="00974817" w:rsidP="007B40E7">
            <w:pPr>
              <w:pStyle w:val="Heading3"/>
              <w:contextualSpacing w:val="0"/>
            </w:pPr>
            <w:r>
              <w:t>SEPTEMBER</w:t>
            </w:r>
            <w:r w:rsidR="007B40E7">
              <w:t xml:space="preserve"> 20</w:t>
            </w:r>
            <w:r>
              <w:t>18</w:t>
            </w:r>
            <w:r w:rsidR="007B40E7" w:rsidRPr="00CF1A49">
              <w:t xml:space="preserve"> – </w:t>
            </w:r>
            <w:r w:rsidR="007B40E7">
              <w:t>MA</w:t>
            </w:r>
            <w:r>
              <w:t>RCH</w:t>
            </w:r>
            <w:r w:rsidR="007B40E7">
              <w:t xml:space="preserve"> 20</w:t>
            </w:r>
            <w:r w:rsidR="003A53A5">
              <w:t>19</w:t>
            </w:r>
          </w:p>
          <w:p w14:paraId="51DD95D4" w14:textId="217539EB" w:rsidR="007B40E7" w:rsidRPr="00CF1A49" w:rsidRDefault="003A53A5" w:rsidP="007B40E7">
            <w:pPr>
              <w:pStyle w:val="Heading2"/>
              <w:contextualSpacing w:val="0"/>
            </w:pPr>
            <w:r>
              <w:t>TEACHING WITH TECHNOLOGY TRAINER</w:t>
            </w:r>
            <w:r w:rsidR="007B40E7" w:rsidRPr="00CF1A49">
              <w:t xml:space="preserve">, </w:t>
            </w:r>
            <w:r>
              <w:rPr>
                <w:rStyle w:val="SubtleReference"/>
              </w:rPr>
              <w:t>open learning exchange, NEPAL</w:t>
            </w:r>
          </w:p>
          <w:p w14:paraId="7FDCD305" w14:textId="77777777" w:rsidR="002D1814" w:rsidRDefault="002D1814" w:rsidP="002D1814">
            <w:pPr>
              <w:pStyle w:val="ListParagraph"/>
              <w:numPr>
                <w:ilvl w:val="0"/>
                <w:numId w:val="22"/>
              </w:numPr>
            </w:pPr>
            <w:r w:rsidRPr="002D1814">
              <w:t xml:space="preserve">Supported the 'One Laptop per Child' program with technical assistance. </w:t>
            </w:r>
          </w:p>
          <w:p w14:paraId="67CEB4F4" w14:textId="55986EA9" w:rsidR="007B40E7" w:rsidRDefault="002D1814" w:rsidP="002D1814">
            <w:pPr>
              <w:pStyle w:val="ListParagraph"/>
              <w:numPr>
                <w:ilvl w:val="0"/>
                <w:numId w:val="22"/>
              </w:numPr>
            </w:pPr>
            <w:r w:rsidRPr="002D1814">
              <w:t>Collaborated with local government, school administration, and training teams to conduct technology-focused teacher training sessions.</w:t>
            </w:r>
          </w:p>
          <w:p w14:paraId="53DA2F5F" w14:textId="77777777" w:rsidR="002D1814" w:rsidRPr="000F7127" w:rsidRDefault="002D1814" w:rsidP="002D1814">
            <w:pPr>
              <w:pStyle w:val="ListParagraph"/>
            </w:pPr>
          </w:p>
          <w:p w14:paraId="0000F094" w14:textId="1BE46F49" w:rsidR="007B40E7" w:rsidRPr="00CF1A49" w:rsidRDefault="00D0670A" w:rsidP="007B40E7">
            <w:pPr>
              <w:pStyle w:val="Heading3"/>
              <w:contextualSpacing w:val="0"/>
            </w:pPr>
            <w:r>
              <w:t>FEBRUARY</w:t>
            </w:r>
            <w:r w:rsidR="007B40E7">
              <w:t xml:space="preserve"> 20</w:t>
            </w:r>
            <w:r w:rsidR="00CD1010">
              <w:t>16</w:t>
            </w:r>
            <w:r w:rsidR="007B40E7" w:rsidRPr="00CF1A49">
              <w:t xml:space="preserve"> – </w:t>
            </w:r>
            <w:r w:rsidR="00BA206D">
              <w:t>april</w:t>
            </w:r>
            <w:r w:rsidR="007B40E7">
              <w:t xml:space="preserve"> 20</w:t>
            </w:r>
            <w:r w:rsidR="00BA206D">
              <w:t>18</w:t>
            </w:r>
          </w:p>
          <w:p w14:paraId="3F19FB83" w14:textId="44B58EE5" w:rsidR="007B40E7" w:rsidRPr="00CF1A49" w:rsidRDefault="00BA206D" w:rsidP="01E9FFAF">
            <w:pPr>
              <w:pStyle w:val="Heading2"/>
            </w:pPr>
            <w:r>
              <w:t>mathematics TEACHING FELLOW</w:t>
            </w:r>
            <w:r w:rsidR="007B40E7">
              <w:t xml:space="preserve">, </w:t>
            </w:r>
            <w:r w:rsidR="2488435E" w:rsidRPr="01E9FFAF">
              <w:rPr>
                <w:rStyle w:val="SubtleReference"/>
              </w:rPr>
              <w:t>teach</w:t>
            </w:r>
            <w:r w:rsidRPr="01E9FFAF">
              <w:rPr>
                <w:rStyle w:val="SubtleReference"/>
              </w:rPr>
              <w:t xml:space="preserve"> for Nepal (teach for all)</w:t>
            </w:r>
          </w:p>
          <w:p w14:paraId="62B203B2" w14:textId="27721A4E" w:rsidR="00347CCE" w:rsidRPr="00347CCE" w:rsidRDefault="00330846" w:rsidP="00347CCE">
            <w:pPr>
              <w:pStyle w:val="Heading3"/>
              <w:numPr>
                <w:ilvl w:val="0"/>
                <w:numId w:val="19"/>
              </w:numPr>
            </w:pPr>
            <w:r w:rsidRPr="00330846">
              <w:rPr>
                <w:rFonts w:eastAsiaTheme="minorHAnsi" w:cstheme="minorBidi"/>
                <w:b w:val="0"/>
                <w:caps w:val="0"/>
                <w:szCs w:val="22"/>
              </w:rPr>
              <w:t xml:space="preserve">Taught mathematics at 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>a</w:t>
            </w:r>
            <w:r>
              <w:rPr>
                <w:b w:val="0"/>
              </w:rPr>
              <w:t xml:space="preserve"> </w:t>
            </w:r>
            <w:r w:rsidR="00347CCE">
              <w:rPr>
                <w:b w:val="0"/>
                <w:caps w:val="0"/>
              </w:rPr>
              <w:t>rural high school</w:t>
            </w:r>
            <w:r w:rsidRPr="00330846">
              <w:rPr>
                <w:rFonts w:eastAsiaTheme="minorHAnsi" w:cstheme="minorBidi"/>
                <w:b w:val="0"/>
                <w:caps w:val="0"/>
                <w:szCs w:val="22"/>
              </w:rPr>
              <w:t xml:space="preserve"> for two years, along with an extensive leadership development program</w:t>
            </w:r>
            <w:r w:rsidR="00347CCE">
              <w:rPr>
                <w:rFonts w:eastAsiaTheme="minorHAnsi" w:cstheme="minorBidi"/>
                <w:b w:val="0"/>
                <w:caps w:val="0"/>
                <w:szCs w:val="22"/>
              </w:rPr>
              <w:t>.</w:t>
            </w:r>
          </w:p>
          <w:p w14:paraId="7F324330" w14:textId="75A212AE" w:rsidR="007B40E7" w:rsidRDefault="002D1814" w:rsidP="00347CCE">
            <w:pPr>
              <w:pStyle w:val="Heading3"/>
              <w:numPr>
                <w:ilvl w:val="0"/>
                <w:numId w:val="19"/>
              </w:numPr>
            </w:pPr>
            <w:r w:rsidRPr="002D1814">
              <w:rPr>
                <w:rFonts w:eastAsiaTheme="minorHAnsi" w:cstheme="minorBidi"/>
                <w:b w:val="0"/>
                <w:caps w:val="0"/>
                <w:szCs w:val="22"/>
              </w:rPr>
              <w:t>Implemented various learning methodologies and instructional technologies to improve student outcomes.</w:t>
            </w:r>
          </w:p>
        </w:tc>
      </w:tr>
    </w:tbl>
    <w:sdt>
      <w:sdtPr>
        <w:alias w:val="Education:"/>
        <w:tag w:val="Education:"/>
        <w:id w:val="-1908763273"/>
        <w:placeholder>
          <w:docPart w:val="8530F1F26E0C4175A2240345DCFA21EC"/>
        </w:placeholder>
        <w:temporary/>
        <w:showingPlcHdr/>
        <w15:appearance w15:val="hidden"/>
      </w:sdtPr>
      <w:sdtEndPr/>
      <w:sdtContent>
        <w:p w14:paraId="0FA6A0C3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F70666B" w14:textId="77777777" w:rsidTr="1BDAADD8">
        <w:tc>
          <w:tcPr>
            <w:tcW w:w="9355" w:type="dxa"/>
          </w:tcPr>
          <w:p w14:paraId="0672026E" w14:textId="4F1B93E4" w:rsidR="001D0BF1" w:rsidRPr="00CF1A49" w:rsidRDefault="00AB5CC0" w:rsidP="001D0BF1">
            <w:pPr>
              <w:pStyle w:val="Heading3"/>
              <w:contextualSpacing w:val="0"/>
            </w:pPr>
            <w:r>
              <w:t>MAY</w:t>
            </w:r>
            <w:r w:rsidR="001D0BF1" w:rsidRPr="00CF1A49">
              <w:t xml:space="preserve"> </w:t>
            </w:r>
            <w:r>
              <w:t>2023</w:t>
            </w:r>
          </w:p>
          <w:p w14:paraId="5ED3E22B" w14:textId="72B8B13B" w:rsidR="001D0BF1" w:rsidRPr="00CF1A49" w:rsidRDefault="00AB5CC0" w:rsidP="1BDAADD8">
            <w:pPr>
              <w:pStyle w:val="Heading2"/>
              <w:rPr>
                <w:rStyle w:val="SubtleReference"/>
              </w:rPr>
            </w:pPr>
            <w:r>
              <w:t>masters in learning sciences</w:t>
            </w:r>
            <w:r w:rsidR="001D0BF1">
              <w:t xml:space="preserve">, </w:t>
            </w:r>
            <w:r w:rsidRPr="1BDAADD8">
              <w:rPr>
                <w:rStyle w:val="SubtleReference"/>
              </w:rPr>
              <w:t xml:space="preserve">university of </w:t>
            </w:r>
            <w:r w:rsidR="6912B1D4" w:rsidRPr="1BDAADD8">
              <w:rPr>
                <w:rStyle w:val="SubtleReference"/>
              </w:rPr>
              <w:t>Oklahoma</w:t>
            </w:r>
          </w:p>
          <w:p w14:paraId="01986BE8" w14:textId="33696F8B" w:rsidR="007538DC" w:rsidRPr="00CF1A49" w:rsidRDefault="00962A64" w:rsidP="007538DC">
            <w:pPr>
              <w:contextualSpacing w:val="0"/>
            </w:pPr>
            <w:r>
              <w:t>Focus</w:t>
            </w:r>
            <w:r w:rsidR="00AB5CC0">
              <w:t>:</w:t>
            </w:r>
            <w:r>
              <w:t xml:space="preserve"> Educational and</w:t>
            </w:r>
            <w:r w:rsidR="002D1814">
              <w:t xml:space="preserve"> Data</w:t>
            </w:r>
            <w:r>
              <w:t xml:space="preserve"> Assessment</w:t>
            </w:r>
            <w:r w:rsidR="002D1814">
              <w:t xml:space="preserve">, </w:t>
            </w:r>
            <w:r>
              <w:t>Instructional Systems Design</w:t>
            </w:r>
            <w:r w:rsidR="002D1814">
              <w:t>, Learning and Motivation Theories, Research and Evaluation</w:t>
            </w:r>
          </w:p>
        </w:tc>
      </w:tr>
      <w:tr w:rsidR="00F61DF9" w:rsidRPr="00CF1A49" w14:paraId="68984E78" w14:textId="77777777" w:rsidTr="1BDAADD8">
        <w:tc>
          <w:tcPr>
            <w:tcW w:w="9355" w:type="dxa"/>
            <w:tcMar>
              <w:top w:w="216" w:type="dxa"/>
            </w:tcMar>
          </w:tcPr>
          <w:p w14:paraId="2615E71F" w14:textId="55CCD29C" w:rsidR="00F61DF9" w:rsidRPr="00CF1A49" w:rsidRDefault="124AA001" w:rsidP="1BDAADD8">
            <w:pPr>
              <w:pStyle w:val="Heading3"/>
            </w:pPr>
            <w:r>
              <w:t>March</w:t>
            </w:r>
            <w:r w:rsidR="00F61DF9">
              <w:t xml:space="preserve"> </w:t>
            </w:r>
            <w:r w:rsidR="00962A64">
              <w:t>2016</w:t>
            </w:r>
          </w:p>
          <w:p w14:paraId="315063CF" w14:textId="7C63ABA3" w:rsidR="00F61DF9" w:rsidRPr="00CF1A49" w:rsidRDefault="00724CDC" w:rsidP="1BDAADD8">
            <w:pPr>
              <w:pStyle w:val="Heading2"/>
            </w:pPr>
            <w:r>
              <w:t xml:space="preserve">BACHELOR’S IN </w:t>
            </w:r>
            <w:r w:rsidR="3583853C">
              <w:t>electronics</w:t>
            </w:r>
            <w:r>
              <w:t xml:space="preserve"> &amp; COMM ENGINEERING</w:t>
            </w:r>
            <w:r w:rsidR="00F61DF9">
              <w:t xml:space="preserve">, </w:t>
            </w:r>
            <w:r w:rsidR="28A2B3E3" w:rsidRPr="1BDAADD8">
              <w:rPr>
                <w:rStyle w:val="SubtleReference"/>
              </w:rPr>
              <w:t>Tribhuvan</w:t>
            </w:r>
            <w:r w:rsidR="00962A64" w:rsidRPr="1BDAADD8">
              <w:rPr>
                <w:rStyle w:val="SubtleReference"/>
              </w:rPr>
              <w:t xml:space="preserve"> university</w:t>
            </w:r>
          </w:p>
          <w:p w14:paraId="7411C3FA" w14:textId="1ED2629D" w:rsidR="00AA3832" w:rsidRDefault="00BB2DC6" w:rsidP="00F61DF9">
            <w:r>
              <w:t>Focus: Signal Processing, Embedded Systems, Telecommunication</w:t>
            </w:r>
            <w:r w:rsidR="002D1814">
              <w:t xml:space="preserve">, </w:t>
            </w:r>
            <w:r>
              <w:t>Database Management System</w:t>
            </w:r>
          </w:p>
        </w:tc>
      </w:tr>
      <w:tr w:rsidR="00AA3832" w:rsidRPr="00CF1A49" w14:paraId="0D26D22A" w14:textId="77777777" w:rsidTr="1BDAADD8">
        <w:tc>
          <w:tcPr>
            <w:tcW w:w="9355" w:type="dxa"/>
            <w:tcMar>
              <w:top w:w="216" w:type="dxa"/>
            </w:tcMar>
          </w:tcPr>
          <w:p w14:paraId="70231699" w14:textId="18EB0DFB" w:rsidR="00AA3832" w:rsidRDefault="00AA3832" w:rsidP="00AA3832"/>
        </w:tc>
      </w:tr>
    </w:tbl>
    <w:sdt>
      <w:sdtPr>
        <w:alias w:val="Activities:"/>
        <w:tag w:val="Activities:"/>
        <w:id w:val="1223332893"/>
        <w:placeholder>
          <w:docPart w:val="A05B9A66FF82455991F7209BC2C6CBB6"/>
        </w:placeholder>
        <w:temporary/>
        <w:showingPlcHdr/>
        <w15:appearance w15:val="hidden"/>
      </w:sdtPr>
      <w:sdtEndPr/>
      <w:sdtContent>
        <w:p w14:paraId="7594964F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41CC2F09" w14:textId="4C92EC16" w:rsidR="00C65129" w:rsidRDefault="066E250A" w:rsidP="00790F3E">
      <w:pPr>
        <w:pStyle w:val="ListParagraph"/>
        <w:numPr>
          <w:ilvl w:val="0"/>
          <w:numId w:val="20"/>
        </w:numPr>
      </w:pPr>
      <w:r>
        <w:t>ITIL Foundation 4 Certified</w:t>
      </w:r>
    </w:p>
    <w:p w14:paraId="649B8A61" w14:textId="64108169" w:rsidR="00C65129" w:rsidRDefault="00C65129" w:rsidP="00790F3E">
      <w:pPr>
        <w:pStyle w:val="ListParagraph"/>
        <w:numPr>
          <w:ilvl w:val="0"/>
          <w:numId w:val="20"/>
        </w:numPr>
      </w:pPr>
      <w:r>
        <w:t>Publish</w:t>
      </w:r>
      <w:r w:rsidR="00496021">
        <w:t>ed</w:t>
      </w:r>
      <w:r>
        <w:t xml:space="preserve"> a </w:t>
      </w:r>
      <w:hyperlink r:id="rId8">
        <w:r w:rsidRPr="5CC55E63">
          <w:rPr>
            <w:rStyle w:val="Hyperlink"/>
            <w:b/>
            <w:bCs/>
          </w:rPr>
          <w:t>manual on R</w:t>
        </w:r>
        <w:r w:rsidR="00A80B69" w:rsidRPr="5CC55E63">
          <w:rPr>
            <w:rStyle w:val="Hyperlink"/>
            <w:b/>
            <w:bCs/>
          </w:rPr>
          <w:t xml:space="preserve"> PROGRAMMING</w:t>
        </w:r>
      </w:hyperlink>
      <w:r>
        <w:t xml:space="preserve"> for graduate students in 2023 as a classroom project. </w:t>
      </w:r>
    </w:p>
    <w:p w14:paraId="38FD35F5" w14:textId="2D313D53" w:rsidR="00790F3E" w:rsidRDefault="00790F3E" w:rsidP="00790F3E">
      <w:pPr>
        <w:pStyle w:val="ListParagraph"/>
        <w:numPr>
          <w:ilvl w:val="0"/>
          <w:numId w:val="20"/>
        </w:numPr>
      </w:pPr>
      <w:r>
        <w:t>Served as</w:t>
      </w:r>
      <w:r w:rsidR="00745732">
        <w:t xml:space="preserve"> </w:t>
      </w:r>
      <w:r w:rsidR="00AD5DA3" w:rsidRPr="5CC55E63">
        <w:rPr>
          <w:b/>
          <w:bCs/>
        </w:rPr>
        <w:t>Graduate Student</w:t>
      </w:r>
      <w:r w:rsidR="00F348D1" w:rsidRPr="5CC55E63">
        <w:rPr>
          <w:b/>
          <w:bCs/>
        </w:rPr>
        <w:t xml:space="preserve"> Representative</w:t>
      </w:r>
      <w:r w:rsidR="00F348D1">
        <w:t xml:space="preserve"> on</w:t>
      </w:r>
      <w:r w:rsidR="00E7027B">
        <w:t xml:space="preserve"> the</w:t>
      </w:r>
      <w:r w:rsidR="00F348D1">
        <w:t xml:space="preserve"> Jeani</w:t>
      </w:r>
      <w:r w:rsidR="00745732">
        <w:t xml:space="preserve">ne </w:t>
      </w:r>
      <w:r w:rsidR="00C65129">
        <w:t>Rainbolt</w:t>
      </w:r>
      <w:r w:rsidR="00745732">
        <w:t xml:space="preserve"> College of Education (JCROE) Technology Committee at O</w:t>
      </w:r>
      <w:r w:rsidR="00AD5DA3">
        <w:t>U</w:t>
      </w:r>
      <w:r w:rsidR="00745732">
        <w:t xml:space="preserve"> f</w:t>
      </w:r>
      <w:r w:rsidR="00C65129">
        <w:t>rom</w:t>
      </w:r>
      <w:r w:rsidR="00745732">
        <w:t xml:space="preserve"> </w:t>
      </w:r>
      <w:r w:rsidR="00AD5DA3">
        <w:t xml:space="preserve">2021-2022. </w:t>
      </w:r>
    </w:p>
    <w:p w14:paraId="60575CFE" w14:textId="31EE68D0" w:rsidR="00B51D1B" w:rsidRPr="006E1507" w:rsidRDefault="00AD5DA3" w:rsidP="00E72784">
      <w:pPr>
        <w:pStyle w:val="ListParagraph"/>
        <w:numPr>
          <w:ilvl w:val="0"/>
          <w:numId w:val="20"/>
        </w:numPr>
      </w:pPr>
      <w:r>
        <w:t xml:space="preserve">Served as </w:t>
      </w:r>
      <w:r w:rsidR="00261C38" w:rsidRPr="5CC55E63">
        <w:rPr>
          <w:b/>
          <w:bCs/>
        </w:rPr>
        <w:t>an</w:t>
      </w:r>
      <w:r w:rsidRPr="5CC55E63">
        <w:rPr>
          <w:b/>
          <w:bCs/>
        </w:rPr>
        <w:t xml:space="preserve"> active member of All </w:t>
      </w:r>
      <w:r w:rsidR="00261C38" w:rsidRPr="5CC55E63">
        <w:rPr>
          <w:b/>
          <w:bCs/>
        </w:rPr>
        <w:t>Nepal National</w:t>
      </w:r>
      <w:r w:rsidRPr="5CC55E63">
        <w:rPr>
          <w:b/>
          <w:bCs/>
        </w:rPr>
        <w:t xml:space="preserve"> Free Student Union (ANNFSU)</w:t>
      </w:r>
      <w:r>
        <w:t xml:space="preserve"> </w:t>
      </w:r>
      <w:r w:rsidR="00261C38">
        <w:t xml:space="preserve">at university campus form 2013-2015. </w:t>
      </w:r>
    </w:p>
    <w:sectPr w:rsidR="00B51D1B" w:rsidRPr="006E1507" w:rsidSect="00201801">
      <w:footerReference w:type="default" r:id="rId9"/>
      <w:headerReference w:type="first" r:id="rId10"/>
      <w:pgSz w:w="12240" w:h="15840"/>
      <w:pgMar w:top="36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C8AED" w14:textId="77777777" w:rsidR="00201801" w:rsidRDefault="00201801" w:rsidP="0068194B">
      <w:r>
        <w:separator/>
      </w:r>
    </w:p>
    <w:p w14:paraId="5A0A8960" w14:textId="77777777" w:rsidR="00201801" w:rsidRDefault="00201801"/>
    <w:p w14:paraId="61451B90" w14:textId="77777777" w:rsidR="00201801" w:rsidRDefault="00201801"/>
  </w:endnote>
  <w:endnote w:type="continuationSeparator" w:id="0">
    <w:p w14:paraId="1EB4B4D7" w14:textId="77777777" w:rsidR="00201801" w:rsidRDefault="00201801" w:rsidP="0068194B">
      <w:r>
        <w:continuationSeparator/>
      </w:r>
    </w:p>
    <w:p w14:paraId="158A5222" w14:textId="77777777" w:rsidR="00201801" w:rsidRDefault="00201801"/>
    <w:p w14:paraId="767D9467" w14:textId="77777777" w:rsidR="00201801" w:rsidRDefault="00201801"/>
  </w:endnote>
  <w:endnote w:type="continuationNotice" w:id="1">
    <w:p w14:paraId="53FED87A" w14:textId="77777777" w:rsidR="00201801" w:rsidRDefault="002018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67E35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5E6A4" w14:textId="77777777" w:rsidR="00201801" w:rsidRDefault="00201801" w:rsidP="0068194B">
      <w:r>
        <w:separator/>
      </w:r>
    </w:p>
    <w:p w14:paraId="712DE144" w14:textId="77777777" w:rsidR="00201801" w:rsidRDefault="00201801"/>
    <w:p w14:paraId="0827D6AE" w14:textId="77777777" w:rsidR="00201801" w:rsidRDefault="00201801"/>
  </w:footnote>
  <w:footnote w:type="continuationSeparator" w:id="0">
    <w:p w14:paraId="36A945CC" w14:textId="77777777" w:rsidR="00201801" w:rsidRDefault="00201801" w:rsidP="0068194B">
      <w:r>
        <w:continuationSeparator/>
      </w:r>
    </w:p>
    <w:p w14:paraId="16E76C2B" w14:textId="77777777" w:rsidR="00201801" w:rsidRDefault="00201801"/>
    <w:p w14:paraId="472D64EB" w14:textId="77777777" w:rsidR="00201801" w:rsidRDefault="00201801"/>
  </w:footnote>
  <w:footnote w:type="continuationNotice" w:id="1">
    <w:p w14:paraId="1FD356EE" w14:textId="77777777" w:rsidR="00201801" w:rsidRDefault="002018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85B41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10AEFF2" wp14:editId="4BA401E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a="http://schemas.openxmlformats.org/drawingml/2006/main" xmlns:adec="http://schemas.microsoft.com/office/drawing/2017/decorative">
          <w:pict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&quot;&quot;" o:spid="_x0000_s1026" strokecolor="#5a5a5a [2109]" strokeweight=".5pt" from="0,0" to="612pt,0" w14:anchorId="447B138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A758837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53A38E1"/>
    <w:multiLevelType w:val="multilevel"/>
    <w:tmpl w:val="706C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AB6C32"/>
    <w:multiLevelType w:val="multilevel"/>
    <w:tmpl w:val="2BF24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A666C89"/>
    <w:multiLevelType w:val="hybridMultilevel"/>
    <w:tmpl w:val="3FE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F6C47"/>
    <w:multiLevelType w:val="multilevel"/>
    <w:tmpl w:val="6BD6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0B04023"/>
    <w:multiLevelType w:val="multilevel"/>
    <w:tmpl w:val="706C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467903"/>
    <w:multiLevelType w:val="multilevel"/>
    <w:tmpl w:val="5CA8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09109E"/>
    <w:multiLevelType w:val="multilevel"/>
    <w:tmpl w:val="5A3E6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F67189A"/>
    <w:multiLevelType w:val="multilevel"/>
    <w:tmpl w:val="706C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6C04282"/>
    <w:multiLevelType w:val="multilevel"/>
    <w:tmpl w:val="706C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7705DD"/>
    <w:multiLevelType w:val="multilevel"/>
    <w:tmpl w:val="5CA8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4642209">
    <w:abstractNumId w:val="9"/>
  </w:num>
  <w:num w:numId="2" w16cid:durableId="1873301680">
    <w:abstractNumId w:val="8"/>
  </w:num>
  <w:num w:numId="3" w16cid:durableId="998078519">
    <w:abstractNumId w:val="7"/>
  </w:num>
  <w:num w:numId="4" w16cid:durableId="1818181571">
    <w:abstractNumId w:val="6"/>
  </w:num>
  <w:num w:numId="5" w16cid:durableId="319119704">
    <w:abstractNumId w:val="12"/>
  </w:num>
  <w:num w:numId="6" w16cid:durableId="1059401399">
    <w:abstractNumId w:val="3"/>
  </w:num>
  <w:num w:numId="7" w16cid:durableId="14432570">
    <w:abstractNumId w:val="18"/>
  </w:num>
  <w:num w:numId="8" w16cid:durableId="14893577">
    <w:abstractNumId w:val="2"/>
  </w:num>
  <w:num w:numId="9" w16cid:durableId="1893301560">
    <w:abstractNumId w:val="20"/>
  </w:num>
  <w:num w:numId="10" w16cid:durableId="1000888076">
    <w:abstractNumId w:val="5"/>
  </w:num>
  <w:num w:numId="11" w16cid:durableId="1705473631">
    <w:abstractNumId w:val="4"/>
  </w:num>
  <w:num w:numId="12" w16cid:durableId="1428497719">
    <w:abstractNumId w:val="1"/>
  </w:num>
  <w:num w:numId="13" w16cid:durableId="960845742">
    <w:abstractNumId w:val="0"/>
  </w:num>
  <w:num w:numId="14" w16cid:durableId="294338808">
    <w:abstractNumId w:val="11"/>
  </w:num>
  <w:num w:numId="15" w16cid:durableId="896671971">
    <w:abstractNumId w:val="17"/>
  </w:num>
  <w:num w:numId="16" w16cid:durableId="1243445090">
    <w:abstractNumId w:val="13"/>
  </w:num>
  <w:num w:numId="17" w16cid:durableId="1931544380">
    <w:abstractNumId w:val="21"/>
  </w:num>
  <w:num w:numId="18" w16cid:durableId="1697542121">
    <w:abstractNumId w:val="15"/>
  </w:num>
  <w:num w:numId="19" w16cid:durableId="356933449">
    <w:abstractNumId w:val="19"/>
  </w:num>
  <w:num w:numId="20" w16cid:durableId="1402941640">
    <w:abstractNumId w:val="10"/>
  </w:num>
  <w:num w:numId="21" w16cid:durableId="857695192">
    <w:abstractNumId w:val="16"/>
  </w:num>
  <w:num w:numId="22" w16cid:durableId="803960670">
    <w:abstractNumId w:val="22"/>
  </w:num>
  <w:num w:numId="23" w16cid:durableId="13184168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760"/>
    <w:rsid w:val="000001EF"/>
    <w:rsid w:val="00007322"/>
    <w:rsid w:val="00007728"/>
    <w:rsid w:val="00017F65"/>
    <w:rsid w:val="00022EB2"/>
    <w:rsid w:val="00024584"/>
    <w:rsid w:val="00024730"/>
    <w:rsid w:val="00027670"/>
    <w:rsid w:val="00042AC1"/>
    <w:rsid w:val="00043A3A"/>
    <w:rsid w:val="00055E95"/>
    <w:rsid w:val="00064EAE"/>
    <w:rsid w:val="0007021F"/>
    <w:rsid w:val="0007083C"/>
    <w:rsid w:val="00077B60"/>
    <w:rsid w:val="00090FB1"/>
    <w:rsid w:val="000919EA"/>
    <w:rsid w:val="00097ED8"/>
    <w:rsid w:val="000A2CB8"/>
    <w:rsid w:val="000A7A03"/>
    <w:rsid w:val="000B2BA5"/>
    <w:rsid w:val="000F2F8C"/>
    <w:rsid w:val="000F7127"/>
    <w:rsid w:val="0010006E"/>
    <w:rsid w:val="001045A8"/>
    <w:rsid w:val="00114A91"/>
    <w:rsid w:val="00131B9E"/>
    <w:rsid w:val="001427E1"/>
    <w:rsid w:val="00144354"/>
    <w:rsid w:val="00163668"/>
    <w:rsid w:val="00170B9D"/>
    <w:rsid w:val="00171566"/>
    <w:rsid w:val="00174676"/>
    <w:rsid w:val="00175495"/>
    <w:rsid w:val="001755A8"/>
    <w:rsid w:val="00184014"/>
    <w:rsid w:val="00192008"/>
    <w:rsid w:val="00192578"/>
    <w:rsid w:val="001C0E68"/>
    <w:rsid w:val="001C4B6F"/>
    <w:rsid w:val="001C5760"/>
    <w:rsid w:val="001D0BF1"/>
    <w:rsid w:val="001E3120"/>
    <w:rsid w:val="001E7E0C"/>
    <w:rsid w:val="001F0BB0"/>
    <w:rsid w:val="001F4E6D"/>
    <w:rsid w:val="001F6140"/>
    <w:rsid w:val="00201801"/>
    <w:rsid w:val="00203573"/>
    <w:rsid w:val="0020597D"/>
    <w:rsid w:val="00213B4C"/>
    <w:rsid w:val="002253B0"/>
    <w:rsid w:val="00236D54"/>
    <w:rsid w:val="00241D8C"/>
    <w:rsid w:val="00241FDB"/>
    <w:rsid w:val="0024720C"/>
    <w:rsid w:val="00260610"/>
    <w:rsid w:val="002617AE"/>
    <w:rsid w:val="00261C38"/>
    <w:rsid w:val="002638D0"/>
    <w:rsid w:val="002647D3"/>
    <w:rsid w:val="002677A4"/>
    <w:rsid w:val="00275EAE"/>
    <w:rsid w:val="00280B74"/>
    <w:rsid w:val="00294998"/>
    <w:rsid w:val="00297F18"/>
    <w:rsid w:val="002A1945"/>
    <w:rsid w:val="002B2958"/>
    <w:rsid w:val="002B3FC8"/>
    <w:rsid w:val="002B5A10"/>
    <w:rsid w:val="002C37B0"/>
    <w:rsid w:val="002D1814"/>
    <w:rsid w:val="002D23C5"/>
    <w:rsid w:val="002D6137"/>
    <w:rsid w:val="002E0604"/>
    <w:rsid w:val="002E7E61"/>
    <w:rsid w:val="002F05E5"/>
    <w:rsid w:val="002F254D"/>
    <w:rsid w:val="002F30E4"/>
    <w:rsid w:val="002F701B"/>
    <w:rsid w:val="00307140"/>
    <w:rsid w:val="00316DFF"/>
    <w:rsid w:val="00325B57"/>
    <w:rsid w:val="00330846"/>
    <w:rsid w:val="00336056"/>
    <w:rsid w:val="00337C39"/>
    <w:rsid w:val="00347CCE"/>
    <w:rsid w:val="003544E1"/>
    <w:rsid w:val="0036283C"/>
    <w:rsid w:val="00366398"/>
    <w:rsid w:val="003672AE"/>
    <w:rsid w:val="003A0632"/>
    <w:rsid w:val="003A30E5"/>
    <w:rsid w:val="003A53A5"/>
    <w:rsid w:val="003A6ADF"/>
    <w:rsid w:val="003B5928"/>
    <w:rsid w:val="003D380F"/>
    <w:rsid w:val="003E160D"/>
    <w:rsid w:val="003F1D5F"/>
    <w:rsid w:val="003F437A"/>
    <w:rsid w:val="004035BB"/>
    <w:rsid w:val="00405128"/>
    <w:rsid w:val="00406CFF"/>
    <w:rsid w:val="00412BED"/>
    <w:rsid w:val="004130B6"/>
    <w:rsid w:val="00415548"/>
    <w:rsid w:val="00416B25"/>
    <w:rsid w:val="00420592"/>
    <w:rsid w:val="004319E0"/>
    <w:rsid w:val="00437E8C"/>
    <w:rsid w:val="00440225"/>
    <w:rsid w:val="004726BC"/>
    <w:rsid w:val="00474105"/>
    <w:rsid w:val="004778D9"/>
    <w:rsid w:val="00480E6E"/>
    <w:rsid w:val="00482834"/>
    <w:rsid w:val="00486277"/>
    <w:rsid w:val="00494CF6"/>
    <w:rsid w:val="00495323"/>
    <w:rsid w:val="00495F8D"/>
    <w:rsid w:val="00496021"/>
    <w:rsid w:val="004A1FAE"/>
    <w:rsid w:val="004A32FF"/>
    <w:rsid w:val="004B06EB"/>
    <w:rsid w:val="004B6AD0"/>
    <w:rsid w:val="004C2D5D"/>
    <w:rsid w:val="004C33E1"/>
    <w:rsid w:val="004E01EB"/>
    <w:rsid w:val="004E2794"/>
    <w:rsid w:val="004E5DC6"/>
    <w:rsid w:val="00510392"/>
    <w:rsid w:val="00513E2A"/>
    <w:rsid w:val="00541A3C"/>
    <w:rsid w:val="00547CAA"/>
    <w:rsid w:val="00566A35"/>
    <w:rsid w:val="0056701E"/>
    <w:rsid w:val="005740D7"/>
    <w:rsid w:val="00575927"/>
    <w:rsid w:val="005A0F26"/>
    <w:rsid w:val="005A1B10"/>
    <w:rsid w:val="005A6850"/>
    <w:rsid w:val="005B1B1B"/>
    <w:rsid w:val="005C58B4"/>
    <w:rsid w:val="005C5932"/>
    <w:rsid w:val="005D3CA7"/>
    <w:rsid w:val="005D4CC1"/>
    <w:rsid w:val="005F4B91"/>
    <w:rsid w:val="005F55D2"/>
    <w:rsid w:val="0062312F"/>
    <w:rsid w:val="00624BE4"/>
    <w:rsid w:val="00625F2C"/>
    <w:rsid w:val="006262A0"/>
    <w:rsid w:val="00626A20"/>
    <w:rsid w:val="00640B4A"/>
    <w:rsid w:val="0064764E"/>
    <w:rsid w:val="006618E9"/>
    <w:rsid w:val="006805C9"/>
    <w:rsid w:val="0068194B"/>
    <w:rsid w:val="00692703"/>
    <w:rsid w:val="006A1962"/>
    <w:rsid w:val="006B5D48"/>
    <w:rsid w:val="006B7D7B"/>
    <w:rsid w:val="006C1A5E"/>
    <w:rsid w:val="006C30DB"/>
    <w:rsid w:val="006D65FA"/>
    <w:rsid w:val="006E1507"/>
    <w:rsid w:val="00712D8B"/>
    <w:rsid w:val="00724CDC"/>
    <w:rsid w:val="007273B7"/>
    <w:rsid w:val="00730F5C"/>
    <w:rsid w:val="00733E0A"/>
    <w:rsid w:val="0074403D"/>
    <w:rsid w:val="00745732"/>
    <w:rsid w:val="00746D44"/>
    <w:rsid w:val="007538DC"/>
    <w:rsid w:val="00757803"/>
    <w:rsid w:val="0076166D"/>
    <w:rsid w:val="00790F3E"/>
    <w:rsid w:val="0079206B"/>
    <w:rsid w:val="00796076"/>
    <w:rsid w:val="007B40E7"/>
    <w:rsid w:val="007C0566"/>
    <w:rsid w:val="007C606B"/>
    <w:rsid w:val="007E6A61"/>
    <w:rsid w:val="00801140"/>
    <w:rsid w:val="00803404"/>
    <w:rsid w:val="0081013B"/>
    <w:rsid w:val="00821E89"/>
    <w:rsid w:val="00834955"/>
    <w:rsid w:val="00855B59"/>
    <w:rsid w:val="00860461"/>
    <w:rsid w:val="0086487C"/>
    <w:rsid w:val="00870B20"/>
    <w:rsid w:val="008829F8"/>
    <w:rsid w:val="00885897"/>
    <w:rsid w:val="008A596C"/>
    <w:rsid w:val="008A6538"/>
    <w:rsid w:val="008C7056"/>
    <w:rsid w:val="008F3B14"/>
    <w:rsid w:val="008F3BA3"/>
    <w:rsid w:val="00901899"/>
    <w:rsid w:val="0090344B"/>
    <w:rsid w:val="00905715"/>
    <w:rsid w:val="00907310"/>
    <w:rsid w:val="0091321E"/>
    <w:rsid w:val="0091329F"/>
    <w:rsid w:val="00913946"/>
    <w:rsid w:val="0092726B"/>
    <w:rsid w:val="009361BA"/>
    <w:rsid w:val="009409B8"/>
    <w:rsid w:val="00944F78"/>
    <w:rsid w:val="00947C6B"/>
    <w:rsid w:val="009510E7"/>
    <w:rsid w:val="00952C89"/>
    <w:rsid w:val="009571D8"/>
    <w:rsid w:val="00962A64"/>
    <w:rsid w:val="009650EA"/>
    <w:rsid w:val="00974817"/>
    <w:rsid w:val="0097790C"/>
    <w:rsid w:val="0098506E"/>
    <w:rsid w:val="009954B2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3EEE"/>
    <w:rsid w:val="00A24162"/>
    <w:rsid w:val="00A25023"/>
    <w:rsid w:val="00A270EA"/>
    <w:rsid w:val="00A301EC"/>
    <w:rsid w:val="00A34BA2"/>
    <w:rsid w:val="00A36F27"/>
    <w:rsid w:val="00A42E32"/>
    <w:rsid w:val="00A46E63"/>
    <w:rsid w:val="00A51DC5"/>
    <w:rsid w:val="00A5355A"/>
    <w:rsid w:val="00A53DE1"/>
    <w:rsid w:val="00A615E1"/>
    <w:rsid w:val="00A755E8"/>
    <w:rsid w:val="00A80B69"/>
    <w:rsid w:val="00A93A5D"/>
    <w:rsid w:val="00A9486A"/>
    <w:rsid w:val="00AA3832"/>
    <w:rsid w:val="00AA4361"/>
    <w:rsid w:val="00AB32F8"/>
    <w:rsid w:val="00AB5CC0"/>
    <w:rsid w:val="00AB610B"/>
    <w:rsid w:val="00AD360E"/>
    <w:rsid w:val="00AD40FB"/>
    <w:rsid w:val="00AD5AAC"/>
    <w:rsid w:val="00AD5DA3"/>
    <w:rsid w:val="00AD6B8B"/>
    <w:rsid w:val="00AD782D"/>
    <w:rsid w:val="00AE7650"/>
    <w:rsid w:val="00B10EBE"/>
    <w:rsid w:val="00B236F1"/>
    <w:rsid w:val="00B2623E"/>
    <w:rsid w:val="00B50F99"/>
    <w:rsid w:val="00B51D1B"/>
    <w:rsid w:val="00B540F4"/>
    <w:rsid w:val="00B60FD0"/>
    <w:rsid w:val="00B622DF"/>
    <w:rsid w:val="00B6332A"/>
    <w:rsid w:val="00B81760"/>
    <w:rsid w:val="00B839FC"/>
    <w:rsid w:val="00B8494C"/>
    <w:rsid w:val="00B902FF"/>
    <w:rsid w:val="00B97B8E"/>
    <w:rsid w:val="00BA0D22"/>
    <w:rsid w:val="00BA1546"/>
    <w:rsid w:val="00BA206D"/>
    <w:rsid w:val="00BB2DC6"/>
    <w:rsid w:val="00BB4E51"/>
    <w:rsid w:val="00BD431F"/>
    <w:rsid w:val="00BD5A8F"/>
    <w:rsid w:val="00BE423E"/>
    <w:rsid w:val="00BF61AC"/>
    <w:rsid w:val="00C47FA6"/>
    <w:rsid w:val="00C57FC6"/>
    <w:rsid w:val="00C60A30"/>
    <w:rsid w:val="00C65129"/>
    <w:rsid w:val="00C66A7D"/>
    <w:rsid w:val="00C76E30"/>
    <w:rsid w:val="00C779DA"/>
    <w:rsid w:val="00C814F7"/>
    <w:rsid w:val="00CA0698"/>
    <w:rsid w:val="00CA4B4D"/>
    <w:rsid w:val="00CB35C3"/>
    <w:rsid w:val="00CD1010"/>
    <w:rsid w:val="00CD1DE5"/>
    <w:rsid w:val="00CD323D"/>
    <w:rsid w:val="00CE34E4"/>
    <w:rsid w:val="00CE4030"/>
    <w:rsid w:val="00CE64B3"/>
    <w:rsid w:val="00CF1A49"/>
    <w:rsid w:val="00D015FD"/>
    <w:rsid w:val="00D0630C"/>
    <w:rsid w:val="00D0670A"/>
    <w:rsid w:val="00D243A9"/>
    <w:rsid w:val="00D305E5"/>
    <w:rsid w:val="00D378A9"/>
    <w:rsid w:val="00D37CD3"/>
    <w:rsid w:val="00D63EDC"/>
    <w:rsid w:val="00D66A52"/>
    <w:rsid w:val="00D66EFA"/>
    <w:rsid w:val="00D72A2D"/>
    <w:rsid w:val="00D73CAC"/>
    <w:rsid w:val="00D8194F"/>
    <w:rsid w:val="00D8511A"/>
    <w:rsid w:val="00D9521A"/>
    <w:rsid w:val="00DA3914"/>
    <w:rsid w:val="00DA59AA"/>
    <w:rsid w:val="00DA6886"/>
    <w:rsid w:val="00DB6915"/>
    <w:rsid w:val="00DB7E1E"/>
    <w:rsid w:val="00DC1B78"/>
    <w:rsid w:val="00DC2A2F"/>
    <w:rsid w:val="00DC600B"/>
    <w:rsid w:val="00DE0FAA"/>
    <w:rsid w:val="00DE136D"/>
    <w:rsid w:val="00DE6534"/>
    <w:rsid w:val="00DF48BD"/>
    <w:rsid w:val="00DF4D6C"/>
    <w:rsid w:val="00E01923"/>
    <w:rsid w:val="00E14498"/>
    <w:rsid w:val="00E2397A"/>
    <w:rsid w:val="00E254DB"/>
    <w:rsid w:val="00E2602D"/>
    <w:rsid w:val="00E300FC"/>
    <w:rsid w:val="00E362DB"/>
    <w:rsid w:val="00E5632B"/>
    <w:rsid w:val="00E70240"/>
    <w:rsid w:val="00E7027B"/>
    <w:rsid w:val="00E71E6B"/>
    <w:rsid w:val="00E72784"/>
    <w:rsid w:val="00E81CC5"/>
    <w:rsid w:val="00E85A87"/>
    <w:rsid w:val="00E85B4A"/>
    <w:rsid w:val="00E9528E"/>
    <w:rsid w:val="00EA30E6"/>
    <w:rsid w:val="00EA5099"/>
    <w:rsid w:val="00EC1351"/>
    <w:rsid w:val="00EC4CBF"/>
    <w:rsid w:val="00ED6D98"/>
    <w:rsid w:val="00EE2CA8"/>
    <w:rsid w:val="00EF17E8"/>
    <w:rsid w:val="00EF51D9"/>
    <w:rsid w:val="00F130DD"/>
    <w:rsid w:val="00F24884"/>
    <w:rsid w:val="00F348D1"/>
    <w:rsid w:val="00F41F4F"/>
    <w:rsid w:val="00F476C4"/>
    <w:rsid w:val="00F61DF9"/>
    <w:rsid w:val="00F81960"/>
    <w:rsid w:val="00F82424"/>
    <w:rsid w:val="00F8769D"/>
    <w:rsid w:val="00F9350C"/>
    <w:rsid w:val="00F944AC"/>
    <w:rsid w:val="00F94EB5"/>
    <w:rsid w:val="00F9624D"/>
    <w:rsid w:val="00FA5C7D"/>
    <w:rsid w:val="00FB31C1"/>
    <w:rsid w:val="00FB58F2"/>
    <w:rsid w:val="00FC6AEA"/>
    <w:rsid w:val="00FD3D13"/>
    <w:rsid w:val="00FD605D"/>
    <w:rsid w:val="00FE483B"/>
    <w:rsid w:val="00FE55A2"/>
    <w:rsid w:val="00FE5C94"/>
    <w:rsid w:val="01769DDC"/>
    <w:rsid w:val="01E9FFAF"/>
    <w:rsid w:val="066E250A"/>
    <w:rsid w:val="088F0C19"/>
    <w:rsid w:val="0A36FB60"/>
    <w:rsid w:val="0ACA60CA"/>
    <w:rsid w:val="0B382F46"/>
    <w:rsid w:val="10074483"/>
    <w:rsid w:val="1073AE1F"/>
    <w:rsid w:val="124AA001"/>
    <w:rsid w:val="1260CC95"/>
    <w:rsid w:val="14A3ED6A"/>
    <w:rsid w:val="1532DE18"/>
    <w:rsid w:val="1734FB9A"/>
    <w:rsid w:val="17E8101E"/>
    <w:rsid w:val="17F99E2E"/>
    <w:rsid w:val="1A8E4071"/>
    <w:rsid w:val="1BDAADD8"/>
    <w:rsid w:val="1C5C3514"/>
    <w:rsid w:val="1C9721D5"/>
    <w:rsid w:val="1CE79928"/>
    <w:rsid w:val="1DA42210"/>
    <w:rsid w:val="202ED777"/>
    <w:rsid w:val="2488435E"/>
    <w:rsid w:val="248FFB36"/>
    <w:rsid w:val="25220338"/>
    <w:rsid w:val="266B51BD"/>
    <w:rsid w:val="28A2B3E3"/>
    <w:rsid w:val="3199CC5C"/>
    <w:rsid w:val="32907DEC"/>
    <w:rsid w:val="340154C8"/>
    <w:rsid w:val="3583853C"/>
    <w:rsid w:val="41AF8F24"/>
    <w:rsid w:val="42DC54C2"/>
    <w:rsid w:val="44782523"/>
    <w:rsid w:val="47A79DE2"/>
    <w:rsid w:val="494B9646"/>
    <w:rsid w:val="4BC80AE3"/>
    <w:rsid w:val="4D84638B"/>
    <w:rsid w:val="4EE7B5D1"/>
    <w:rsid w:val="5045D978"/>
    <w:rsid w:val="50683AB4"/>
    <w:rsid w:val="51F8AC92"/>
    <w:rsid w:val="52CF72BA"/>
    <w:rsid w:val="547B0EDF"/>
    <w:rsid w:val="54AEE22F"/>
    <w:rsid w:val="558772F2"/>
    <w:rsid w:val="55A3D75A"/>
    <w:rsid w:val="578FE769"/>
    <w:rsid w:val="5820C77E"/>
    <w:rsid w:val="593CD851"/>
    <w:rsid w:val="5C6EE560"/>
    <w:rsid w:val="5CB289FA"/>
    <w:rsid w:val="5CC55E63"/>
    <w:rsid w:val="5D782801"/>
    <w:rsid w:val="5F308E13"/>
    <w:rsid w:val="624765E6"/>
    <w:rsid w:val="66602859"/>
    <w:rsid w:val="6813225C"/>
    <w:rsid w:val="6870B1FB"/>
    <w:rsid w:val="6912B1D4"/>
    <w:rsid w:val="6C3FA395"/>
    <w:rsid w:val="6C864993"/>
    <w:rsid w:val="6E697E7C"/>
    <w:rsid w:val="705C74CC"/>
    <w:rsid w:val="71D9B37C"/>
    <w:rsid w:val="72A9F4D7"/>
    <w:rsid w:val="7401483C"/>
    <w:rsid w:val="779AF3DF"/>
    <w:rsid w:val="7821BA84"/>
    <w:rsid w:val="78D4B95F"/>
    <w:rsid w:val="78FBBF01"/>
    <w:rsid w:val="79A7666F"/>
    <w:rsid w:val="7B95E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46CA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B97B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8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down.org/subashparajuli/quant-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ubass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a002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1990C4B816B4DEF81F235C5119E3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9C42A-2AB7-44F7-A881-7C8FD7E86C19}"/>
      </w:docPartPr>
      <w:docPartBody>
        <w:p w:rsidR="00AA1C57" w:rsidRDefault="00D63EDC">
          <w:pPr>
            <w:pStyle w:val="01990C4B816B4DEF81F235C5119E341D"/>
          </w:pPr>
          <w:r w:rsidRPr="00CF1A49">
            <w:t>·</w:t>
          </w:r>
        </w:p>
      </w:docPartBody>
    </w:docPart>
    <w:docPart>
      <w:docPartPr>
        <w:name w:val="DA7A901446C447E9A7813F8C71916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74ABD-C0FC-475E-A96B-981FC07795D5}"/>
      </w:docPartPr>
      <w:docPartBody>
        <w:p w:rsidR="00AA1C57" w:rsidRDefault="00D63EDC">
          <w:pPr>
            <w:pStyle w:val="DA7A901446C447E9A7813F8C719168F2"/>
          </w:pPr>
          <w:r w:rsidRPr="00CF1A49">
            <w:t>·</w:t>
          </w:r>
        </w:p>
      </w:docPartBody>
    </w:docPart>
    <w:docPart>
      <w:docPartPr>
        <w:name w:val="A697E47908634B40AD88F95B905A8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E86D5-BD26-4B35-8EC9-7D953D3A93E0}"/>
      </w:docPartPr>
      <w:docPartBody>
        <w:p w:rsidR="00AA1C57" w:rsidRDefault="00D63EDC">
          <w:pPr>
            <w:pStyle w:val="A697E47908634B40AD88F95B905A86EC"/>
          </w:pPr>
          <w:r w:rsidRPr="00CF1A49">
            <w:t>LinkedIn Profile</w:t>
          </w:r>
        </w:p>
      </w:docPartBody>
    </w:docPart>
    <w:docPart>
      <w:docPartPr>
        <w:name w:val="572E517BED1644C3B5367F01BC8AC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9734F-4DC9-4702-9EF3-4CF749782518}"/>
      </w:docPartPr>
      <w:docPartBody>
        <w:p w:rsidR="00AA1C57" w:rsidRDefault="00D63EDC">
          <w:pPr>
            <w:pStyle w:val="572E517BED1644C3B5367F01BC8ACBAF"/>
          </w:pPr>
          <w:r w:rsidRPr="00CF1A49">
            <w:t>Experience</w:t>
          </w:r>
        </w:p>
      </w:docPartBody>
    </w:docPart>
    <w:docPart>
      <w:docPartPr>
        <w:name w:val="8530F1F26E0C4175A2240345DCFA2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00922-1B48-4414-9305-36DF6238F9C1}"/>
      </w:docPartPr>
      <w:docPartBody>
        <w:p w:rsidR="00AA1C57" w:rsidRDefault="00D63EDC">
          <w:pPr>
            <w:pStyle w:val="8530F1F26E0C4175A2240345DCFA21EC"/>
          </w:pPr>
          <w:r w:rsidRPr="00CF1A49">
            <w:t>Education</w:t>
          </w:r>
        </w:p>
      </w:docPartBody>
    </w:docPart>
    <w:docPart>
      <w:docPartPr>
        <w:name w:val="A05B9A66FF82455991F7209BC2C6C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70537-42FE-40A6-8A4F-FB0635D6292D}"/>
      </w:docPartPr>
      <w:docPartBody>
        <w:p w:rsidR="00AA1C57" w:rsidRDefault="00D63EDC">
          <w:pPr>
            <w:pStyle w:val="A05B9A66FF82455991F7209BC2C6CBB6"/>
          </w:pPr>
          <w:r w:rsidRPr="00CF1A49">
            <w:t>Activities</w:t>
          </w:r>
        </w:p>
      </w:docPartBody>
    </w:docPart>
    <w:docPart>
      <w:docPartPr>
        <w:name w:val="C75DC113894F483AA756AE90679F8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768FD-766A-4A38-BC4B-4D27AE6CE7BC}"/>
      </w:docPartPr>
      <w:docPartBody>
        <w:p w:rsidR="00AA1C57" w:rsidRDefault="00730F5C" w:rsidP="00730F5C">
          <w:pPr>
            <w:pStyle w:val="C75DC113894F483AA756AE90679F858E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5C"/>
    <w:rsid w:val="00730F5C"/>
    <w:rsid w:val="00AA1C57"/>
    <w:rsid w:val="00B839FC"/>
    <w:rsid w:val="00CE34E4"/>
    <w:rsid w:val="00D63EDC"/>
    <w:rsid w:val="00E91E37"/>
    <w:rsid w:val="00F9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1990C4B816B4DEF81F235C5119E341D">
    <w:name w:val="01990C4B816B4DEF81F235C5119E341D"/>
  </w:style>
  <w:style w:type="paragraph" w:customStyle="1" w:styleId="DA7A901446C447E9A7813F8C719168F2">
    <w:name w:val="DA7A901446C447E9A7813F8C719168F2"/>
  </w:style>
  <w:style w:type="paragraph" w:customStyle="1" w:styleId="A697E47908634B40AD88F95B905A86EC">
    <w:name w:val="A697E47908634B40AD88F95B905A86EC"/>
  </w:style>
  <w:style w:type="paragraph" w:customStyle="1" w:styleId="572E517BED1644C3B5367F01BC8ACBAF">
    <w:name w:val="572E517BED1644C3B5367F01BC8ACBAF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530F1F26E0C4175A2240345DCFA21EC">
    <w:name w:val="8530F1F26E0C4175A2240345DCFA21EC"/>
  </w:style>
  <w:style w:type="paragraph" w:customStyle="1" w:styleId="A05B9A66FF82455991F7209BC2C6CBB6">
    <w:name w:val="A05B9A66FF82455991F7209BC2C6CBB6"/>
  </w:style>
  <w:style w:type="paragraph" w:customStyle="1" w:styleId="C75DC113894F483AA756AE90679F858E">
    <w:name w:val="C75DC113894F483AA756AE90679F858E"/>
    <w:rsid w:val="00730F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C:\Users\para0021\AppData\Roaming\Microsoft\Templates\Modern chronological resume.dotx</Template>
  <TotalTime>0</TotalTime>
  <Pages>2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2025-02-23T17:13:00Z</dcterms:created>
  <dcterms:modified xsi:type="dcterms:W3CDTF">2025-02-23T17:13:00Z</dcterms:modified>
  <cp:category/>
</cp:coreProperties>
</file>